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A6C2" w14:textId="019857B2" w:rsidR="009C4C2A" w:rsidRPr="00293282" w:rsidRDefault="0020481D" w:rsidP="00FE4B0F">
      <w:pPr>
        <w:pStyle w:val="ContactInfo"/>
      </w:pPr>
      <w:r>
        <w:rPr>
          <w:rStyle w:val="Emphasis"/>
        </w:rPr>
        <w:t>Galih Akbar Moerbayaksa</w:t>
      </w:r>
      <w:r w:rsidR="007E3DA2">
        <w:br/>
      </w:r>
      <w:r>
        <w:t>M0517018</w:t>
      </w:r>
    </w:p>
    <w:p w14:paraId="070118D4" w14:textId="0473322A" w:rsidR="009C4C2A" w:rsidRPr="00293282" w:rsidRDefault="00572781" w:rsidP="00FE4B0F">
      <w:pPr>
        <w:pStyle w:val="Title"/>
        <w:jc w:val="both"/>
      </w:pPr>
      <w:sdt>
        <w:sdtPr>
          <w:alias w:val="Enter Your Name:"/>
          <w:tag w:val="Enter Your Name:"/>
          <w:id w:val="65386479"/>
          <w:placeholder>
            <w:docPart w:val="BE400FD3B4AA4A2DACFC52E07EF31FD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20481D">
            <w:t>MEMBUAT REPOSITORY BARU</w:t>
          </w:r>
        </w:sdtContent>
      </w:sdt>
    </w:p>
    <w:p w14:paraId="2E9F556F" w14:textId="61259D3B" w:rsidR="0020481D" w:rsidRDefault="0020481D" w:rsidP="00FE4B0F">
      <w:pPr>
        <w:jc w:val="both"/>
      </w:pPr>
      <w:r>
        <w:t>Untuk membuat repository baru pada website Git</w:t>
      </w:r>
      <w:r w:rsidR="00FE4B0F">
        <w:t>H</w:t>
      </w:r>
      <w:r>
        <w:t>ub, maka telebih dahulu harus menyiapkan akun Git</w:t>
      </w:r>
      <w:r w:rsidR="00FE4B0F">
        <w:t>H</w:t>
      </w:r>
      <w:r>
        <w:t>ub dengan mendaftar pada website resminya.</w:t>
      </w:r>
    </w:p>
    <w:p w14:paraId="3182E4A3" w14:textId="3A88F373" w:rsidR="0020481D" w:rsidRDefault="0020481D" w:rsidP="00FE4B0F">
      <w:pPr>
        <w:jc w:val="both"/>
      </w:pPr>
      <w:r>
        <w:t>Berikut langkah-langkah untuk membuat repository baru:</w:t>
      </w:r>
    </w:p>
    <w:p w14:paraId="32F049A9" w14:textId="5870A3F2" w:rsidR="0020481D" w:rsidRDefault="0020481D" w:rsidP="00FE4B0F">
      <w:pPr>
        <w:pStyle w:val="ListParagraph"/>
        <w:numPr>
          <w:ilvl w:val="0"/>
          <w:numId w:val="13"/>
        </w:numPr>
        <w:jc w:val="both"/>
      </w:pPr>
      <w:r>
        <w:t>Login ke akun Git</w:t>
      </w:r>
      <w:r w:rsidR="00FE4B0F">
        <w:t>H</w:t>
      </w:r>
      <w:r>
        <w:t>ub</w:t>
      </w:r>
    </w:p>
    <w:p w14:paraId="58337D80" w14:textId="13ECD8F1" w:rsidR="0020481D" w:rsidRDefault="0020481D" w:rsidP="00FE4B0F">
      <w:pPr>
        <w:pStyle w:val="ListParagraph"/>
        <w:numPr>
          <w:ilvl w:val="0"/>
          <w:numId w:val="13"/>
        </w:numPr>
        <w:jc w:val="both"/>
      </w:pPr>
      <w:r>
        <w:t xml:space="preserve">Untuk membuat repository baru dapat mengakses laman </w:t>
      </w:r>
      <w:hyperlink r:id="rId8" w:history="1">
        <w:r w:rsidRPr="0020481D">
          <w:rPr>
            <w:rStyle w:val="Hyperlink"/>
          </w:rPr>
          <w:t>berikut</w:t>
        </w:r>
      </w:hyperlink>
      <w:r>
        <w:t xml:space="preserve"> atau mengakses menu </w:t>
      </w:r>
      <w:r>
        <w:rPr>
          <w:i/>
        </w:rPr>
        <w:t xml:space="preserve">New Repository </w:t>
      </w:r>
      <w:r>
        <w:t xml:space="preserve">di </w:t>
      </w:r>
      <w:r>
        <w:rPr>
          <w:i/>
        </w:rPr>
        <w:t xml:space="preserve">dropdown menu </w:t>
      </w:r>
      <w:r>
        <w:t>sebelah menu akun anda.</w:t>
      </w:r>
    </w:p>
    <w:p w14:paraId="004B5DA3" w14:textId="3AB7CE4E" w:rsidR="0020481D" w:rsidRDefault="0020481D" w:rsidP="00FE4B0F">
      <w:pPr>
        <w:pStyle w:val="ListParagraph"/>
        <w:jc w:val="both"/>
      </w:pPr>
      <w:r>
        <w:rPr>
          <w:noProof/>
        </w:rPr>
        <w:drawing>
          <wp:inline distT="0" distB="0" distL="0" distR="0" wp14:anchorId="387256E2" wp14:editId="7163BE38">
            <wp:extent cx="1255594" cy="1140080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ot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164" cy="11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F19D" w14:textId="7566FC8B" w:rsidR="0020481D" w:rsidRDefault="0020481D" w:rsidP="00FE4B0F">
      <w:pPr>
        <w:pStyle w:val="ListParagraph"/>
        <w:numPr>
          <w:ilvl w:val="0"/>
          <w:numId w:val="13"/>
        </w:numPr>
        <w:jc w:val="both"/>
      </w:pPr>
      <w:r>
        <w:t>Pada halaman pembuatan repository baru akan dihadapkan pada isian seperti pada gambar berikut ini</w:t>
      </w:r>
    </w:p>
    <w:p w14:paraId="0AF36460" w14:textId="4C1AE49F" w:rsidR="0020481D" w:rsidRDefault="0020481D" w:rsidP="00FE4B0F">
      <w:pPr>
        <w:pStyle w:val="ListParagraph"/>
        <w:jc w:val="both"/>
      </w:pPr>
      <w:r>
        <w:rPr>
          <w:noProof/>
        </w:rPr>
        <w:drawing>
          <wp:inline distT="0" distB="0" distL="0" distR="0" wp14:anchorId="699E5108" wp14:editId="4D04CC35">
            <wp:extent cx="4265920" cy="3350525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o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32" cy="3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79A9" w14:textId="54753F92" w:rsidR="0020481D" w:rsidRPr="00FE4B0F" w:rsidRDefault="0020481D" w:rsidP="00FE4B0F">
      <w:pPr>
        <w:pStyle w:val="ListParagraph"/>
        <w:jc w:val="both"/>
      </w:pPr>
      <w:r>
        <w:t>Isikan nama repository beserta deskripsi, tipe repository (</w:t>
      </w:r>
      <w:r w:rsidRPr="004333D9">
        <w:rPr>
          <w:i/>
        </w:rPr>
        <w:t>public</w:t>
      </w:r>
      <w:r>
        <w:t xml:space="preserve"> atau </w:t>
      </w:r>
      <w:r w:rsidRPr="004333D9">
        <w:rPr>
          <w:i/>
        </w:rPr>
        <w:t>private</w:t>
      </w:r>
      <w:r>
        <w:t>). Untuk menghindari kesalahan</w:t>
      </w:r>
      <w:r w:rsidR="00FE4B0F">
        <w:t xml:space="preserve">, jangan melakukan </w:t>
      </w:r>
      <w:r w:rsidR="00FE4B0F">
        <w:rPr>
          <w:i/>
        </w:rPr>
        <w:t>Initialize this repository with a README</w:t>
      </w:r>
      <w:r w:rsidR="00FE4B0F">
        <w:t xml:space="preserve">, lisensi, atau berkas </w:t>
      </w:r>
      <w:r w:rsidR="00FE4B0F" w:rsidRPr="00FE4B0F">
        <w:rPr>
          <w:shd w:val="clear" w:color="auto" w:fill="F2F2F2" w:themeFill="background1" w:themeFillShade="F2"/>
        </w:rPr>
        <w:t>.gitignore</w:t>
      </w:r>
      <w:r w:rsidR="00FE4B0F" w:rsidRPr="00FE4B0F">
        <w:t xml:space="preserve">. Berkas-berkas ini </w:t>
      </w:r>
      <w:r w:rsidR="00FE4B0F">
        <w:t>bisa</w:t>
      </w:r>
      <w:r w:rsidR="00FE4B0F" w:rsidRPr="00FE4B0F">
        <w:t xml:space="preserve"> ditambahkan </w:t>
      </w:r>
      <w:r w:rsidR="00FE4B0F">
        <w:t>nanti setelah projek telah di-</w:t>
      </w:r>
      <w:r w:rsidR="00FE4B0F">
        <w:rPr>
          <w:i/>
        </w:rPr>
        <w:t>push</w:t>
      </w:r>
      <w:r w:rsidR="00FE4B0F">
        <w:t xml:space="preserve"> ke GitHub. Setelah menekan tombol </w:t>
      </w:r>
      <w:r w:rsidR="00FE4B0F">
        <w:rPr>
          <w:i/>
        </w:rPr>
        <w:t xml:space="preserve">Create repository </w:t>
      </w:r>
      <w:r w:rsidR="00FE4B0F">
        <w:t>maka repository anda akan berhasil dibuat.</w:t>
      </w:r>
    </w:p>
    <w:p w14:paraId="43DF3B63" w14:textId="4A8110D0" w:rsidR="0020481D" w:rsidRDefault="00FE4B0F" w:rsidP="00FE4B0F">
      <w:pPr>
        <w:pStyle w:val="ListParagraph"/>
        <w:numPr>
          <w:ilvl w:val="0"/>
          <w:numId w:val="13"/>
        </w:numPr>
        <w:jc w:val="both"/>
      </w:pPr>
      <w:r>
        <w:t>Membuka Git Bash atau Command Promp (Power</w:t>
      </w:r>
      <w:r w:rsidR="004333D9">
        <w:t>S</w:t>
      </w:r>
      <w:r>
        <w:t>hell).</w:t>
      </w:r>
    </w:p>
    <w:p w14:paraId="338A8B49" w14:textId="5D4CF709" w:rsidR="00FE4B0F" w:rsidRDefault="00FE4B0F" w:rsidP="00FE4B0F">
      <w:pPr>
        <w:pStyle w:val="ListParagraph"/>
        <w:numPr>
          <w:ilvl w:val="0"/>
          <w:numId w:val="13"/>
        </w:numPr>
        <w:jc w:val="both"/>
      </w:pPr>
      <w:r>
        <w:t xml:space="preserve">Mengubah </w:t>
      </w:r>
      <w:r>
        <w:rPr>
          <w:i/>
        </w:rPr>
        <w:t xml:space="preserve">working directory </w:t>
      </w:r>
      <w:r>
        <w:t>ke lokasi proyek local di computer.</w:t>
      </w:r>
    </w:p>
    <w:p w14:paraId="33403ACE" w14:textId="5A3705E1" w:rsidR="00907154" w:rsidRDefault="00F2132C" w:rsidP="00F2132C">
      <w:pPr>
        <w:pStyle w:val="Heading4"/>
        <w:ind w:left="1440"/>
      </w:pPr>
      <w:r>
        <w:lastRenderedPageBreak/>
        <w:t>$ cd “</w:t>
      </w:r>
      <w:r w:rsidRPr="00F2132C">
        <w:t>/mnt/e/Kuliah/Semester 4/Pemrograman Web/Praktikum/git</w:t>
      </w:r>
      <w:r>
        <w:t>”</w:t>
      </w:r>
    </w:p>
    <w:p w14:paraId="20DEE22A" w14:textId="4EE26745" w:rsidR="00FE4B0F" w:rsidRDefault="00907154" w:rsidP="00FE4B0F">
      <w:pPr>
        <w:pStyle w:val="ListParagraph"/>
        <w:numPr>
          <w:ilvl w:val="0"/>
          <w:numId w:val="13"/>
        </w:numPr>
        <w:jc w:val="both"/>
      </w:pPr>
      <w:r>
        <w:t xml:space="preserve">Menginisiasi folder </w:t>
      </w:r>
      <w:r w:rsidRPr="004333D9">
        <w:rPr>
          <w:i/>
        </w:rPr>
        <w:t>local</w:t>
      </w:r>
      <w:r>
        <w:t xml:space="preserve"> menjadi repository Git.</w:t>
      </w:r>
    </w:p>
    <w:p w14:paraId="5EA0A80B" w14:textId="2E89E427" w:rsidR="00907154" w:rsidRDefault="00F2132C" w:rsidP="00F2132C">
      <w:pPr>
        <w:pStyle w:val="Heading4"/>
        <w:ind w:left="1440"/>
      </w:pPr>
      <w:r>
        <w:t>$ git init</w:t>
      </w:r>
    </w:p>
    <w:p w14:paraId="54EBC72E" w14:textId="41CA88D2" w:rsidR="00F2132C" w:rsidRDefault="00F2132C" w:rsidP="00FE4B0F">
      <w:pPr>
        <w:pStyle w:val="ListParagraph"/>
        <w:numPr>
          <w:ilvl w:val="0"/>
          <w:numId w:val="13"/>
        </w:numPr>
        <w:jc w:val="both"/>
      </w:pPr>
      <w:r>
        <w:t>Membuat berkas pertama (README.md).</w:t>
      </w:r>
    </w:p>
    <w:p w14:paraId="11EFB483" w14:textId="2C2EF034" w:rsidR="00F2132C" w:rsidRDefault="00F2132C" w:rsidP="00F2132C">
      <w:pPr>
        <w:pStyle w:val="Heading4"/>
        <w:ind w:left="1440"/>
      </w:pPr>
      <w:r>
        <w:t xml:space="preserve">$ </w:t>
      </w:r>
      <w:r w:rsidRPr="00F2132C">
        <w:t>echo "# PRAK1PEMWEB" &gt;&gt; README.md</w:t>
      </w:r>
    </w:p>
    <w:p w14:paraId="4472037B" w14:textId="6CA6C54B" w:rsidR="00907154" w:rsidRDefault="00F2132C" w:rsidP="00FE4B0F">
      <w:pPr>
        <w:pStyle w:val="ListParagraph"/>
        <w:numPr>
          <w:ilvl w:val="0"/>
          <w:numId w:val="13"/>
        </w:numPr>
        <w:jc w:val="both"/>
      </w:pPr>
      <w:r>
        <w:t xml:space="preserve">Menambahkan semua berkas yang ada pada folder. Perintah ini akan mengubah semua file menjadi </w:t>
      </w:r>
      <w:r>
        <w:rPr>
          <w:i/>
        </w:rPr>
        <w:t>staged</w:t>
      </w:r>
      <w:r>
        <w:t xml:space="preserve"> dan siap untuk dilakukan </w:t>
      </w:r>
      <w:r>
        <w:rPr>
          <w:i/>
        </w:rPr>
        <w:t xml:space="preserve">commit </w:t>
      </w:r>
      <w:r>
        <w:t>pertama.</w:t>
      </w:r>
    </w:p>
    <w:p w14:paraId="213E7856" w14:textId="5F16118E" w:rsidR="00F2132C" w:rsidRDefault="00F2132C" w:rsidP="00F2132C">
      <w:pPr>
        <w:pStyle w:val="Heading4"/>
        <w:ind w:left="1440"/>
      </w:pPr>
      <w:r>
        <w:t>$ git add .</w:t>
      </w:r>
    </w:p>
    <w:p w14:paraId="680C029D" w14:textId="68240536" w:rsidR="00F2132C" w:rsidRDefault="00F2132C" w:rsidP="00FE4B0F">
      <w:pPr>
        <w:pStyle w:val="ListParagraph"/>
        <w:numPr>
          <w:ilvl w:val="0"/>
          <w:numId w:val="13"/>
        </w:numPr>
        <w:jc w:val="both"/>
      </w:pPr>
      <w:r>
        <w:t xml:space="preserve">Melakukan </w:t>
      </w:r>
      <w:r w:rsidRPr="004333D9">
        <w:rPr>
          <w:i/>
        </w:rPr>
        <w:t>commit</w:t>
      </w:r>
      <w:r>
        <w:t xml:space="preserve"> pertama untuk semua berkas yang telah </w:t>
      </w:r>
      <w:r>
        <w:rPr>
          <w:i/>
        </w:rPr>
        <w:t>staged</w:t>
      </w:r>
      <w:r>
        <w:t>.</w:t>
      </w:r>
    </w:p>
    <w:p w14:paraId="48E8CEF8" w14:textId="66E18CB2" w:rsidR="00F2132C" w:rsidRDefault="00F2132C" w:rsidP="00F2132C">
      <w:pPr>
        <w:pStyle w:val="Heading4"/>
        <w:ind w:left="1440"/>
      </w:pPr>
      <w:r>
        <w:t xml:space="preserve">$ </w:t>
      </w:r>
      <w:r w:rsidRPr="00F2132C">
        <w:t>git commit -m "Commit pertama"</w:t>
      </w:r>
    </w:p>
    <w:p w14:paraId="29F59E0A" w14:textId="290B3C1B" w:rsidR="00F2132C" w:rsidRDefault="00F2132C" w:rsidP="00FE4B0F">
      <w:pPr>
        <w:pStyle w:val="ListParagraph"/>
        <w:numPr>
          <w:ilvl w:val="0"/>
          <w:numId w:val="13"/>
        </w:numPr>
        <w:jc w:val="both"/>
      </w:pPr>
      <w:r>
        <w:t>Jika mendapati sebuah pesan kesalahan, misalnya “</w:t>
      </w:r>
      <w:r w:rsidRPr="00F2132C">
        <w:t>fatal: empty ident name (for &lt;moer@LAPTOP-ATR9UTS0.localdomain&gt;) not allowed</w:t>
      </w:r>
      <w:r>
        <w:t>” maka harus melakukan beberapa konfigurasi. Jika tidak mendapatkan kesalahan (karena pernah melakukan konfigurasi ini) maka step ini dapat dilewati.</w:t>
      </w:r>
    </w:p>
    <w:p w14:paraId="2F0DAC54" w14:textId="3952DFB2" w:rsidR="00F2132C" w:rsidRDefault="00F2132C" w:rsidP="00F2132C">
      <w:pPr>
        <w:pStyle w:val="ListParagraph"/>
        <w:jc w:val="both"/>
      </w:pPr>
      <w:r>
        <w:t>Konfigurasi git dengan memasukkan username dan email anda.</w:t>
      </w:r>
    </w:p>
    <w:p w14:paraId="3B5C768C" w14:textId="568A091B" w:rsidR="00F2132C" w:rsidRDefault="00F2132C" w:rsidP="00F2132C">
      <w:pPr>
        <w:pStyle w:val="Heading4"/>
      </w:pPr>
      <w:r>
        <w:tab/>
      </w:r>
      <w:r>
        <w:tab/>
        <w:t xml:space="preserve">$ </w:t>
      </w:r>
      <w:r w:rsidRPr="00F2132C">
        <w:t>git config --global user.email "</w:t>
      </w:r>
      <w:r>
        <w:t>moer</w:t>
      </w:r>
      <w:r w:rsidRPr="00F2132C">
        <w:t>@</w:t>
      </w:r>
      <w:r>
        <w:t>student.uns.ac.id</w:t>
      </w:r>
      <w:r w:rsidRPr="00F2132C">
        <w:t>"</w:t>
      </w:r>
    </w:p>
    <w:p w14:paraId="73F03B6D" w14:textId="366E1778" w:rsidR="004333D9" w:rsidRDefault="00F2132C" w:rsidP="004333D9">
      <w:pPr>
        <w:pStyle w:val="Heading4"/>
      </w:pPr>
      <w:r>
        <w:tab/>
      </w:r>
      <w:r>
        <w:tab/>
        <w:t xml:space="preserve">$ </w:t>
      </w:r>
      <w:r w:rsidRPr="00F2132C">
        <w:t>git config --global user.name "</w:t>
      </w:r>
      <w:r>
        <w:t>Galih Akbar Moerbayaksa</w:t>
      </w:r>
      <w:r w:rsidRPr="00F2132C">
        <w:t>"</w:t>
      </w:r>
    </w:p>
    <w:p w14:paraId="6A746936" w14:textId="01109351" w:rsidR="004333D9" w:rsidRPr="004333D9" w:rsidRDefault="004333D9" w:rsidP="004333D9">
      <w:pPr>
        <w:ind w:firstLine="720"/>
      </w:pPr>
      <w:r>
        <w:t>Setelah melakukan konfigurasi, ulangi step ke 9.</w:t>
      </w:r>
    </w:p>
    <w:p w14:paraId="680BA1AE" w14:textId="7EF21A12" w:rsidR="00F2132C" w:rsidRDefault="004333D9" w:rsidP="00FE4B0F">
      <w:pPr>
        <w:pStyle w:val="ListParagraph"/>
        <w:numPr>
          <w:ilvl w:val="0"/>
          <w:numId w:val="13"/>
        </w:numPr>
        <w:jc w:val="both"/>
      </w:pPr>
      <w:r>
        <w:t>Di halaman paling atas dari halaman repository GitHub, kita akan mendapatkan informasi kanal Git repository. Salin kanal git tersebut.</w:t>
      </w:r>
    </w:p>
    <w:p w14:paraId="28DF16A8" w14:textId="4F37C87B" w:rsidR="004333D9" w:rsidRDefault="004333D9" w:rsidP="004333D9">
      <w:pPr>
        <w:pStyle w:val="ListParagraph"/>
        <w:jc w:val="both"/>
      </w:pPr>
      <w:r>
        <w:rPr>
          <w:noProof/>
        </w:rPr>
        <w:drawing>
          <wp:inline distT="0" distB="0" distL="0" distR="0" wp14:anchorId="2A12E715" wp14:editId="7E8557C3">
            <wp:extent cx="5929952" cy="96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ot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70" cy="99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CAE4" w14:textId="2C82E68D" w:rsidR="004333D9" w:rsidRDefault="004333D9" w:rsidP="00FE4B0F">
      <w:pPr>
        <w:pStyle w:val="ListParagraph"/>
        <w:numPr>
          <w:ilvl w:val="0"/>
          <w:numId w:val="13"/>
        </w:numPr>
        <w:jc w:val="both"/>
      </w:pPr>
      <w:r>
        <w:t>Di Command Promp, tambahkan url dari repository remote yaitu tempat dimana local repository akan di-</w:t>
      </w:r>
      <w:r>
        <w:rPr>
          <w:i/>
        </w:rPr>
        <w:t>push</w:t>
      </w:r>
      <w:r>
        <w:t>.</w:t>
      </w:r>
    </w:p>
    <w:p w14:paraId="34D36ACB" w14:textId="328F96D9" w:rsidR="004333D9" w:rsidRDefault="004333D9" w:rsidP="004333D9">
      <w:pPr>
        <w:pStyle w:val="Heading4"/>
        <w:ind w:left="1440"/>
      </w:pPr>
      <w:r>
        <w:t xml:space="preserve">$ git remote add origin </w:t>
      </w:r>
      <w:r w:rsidRPr="004333D9">
        <w:t>https://github.com/kom3/PRAK1PEMWEB.git</w:t>
      </w:r>
    </w:p>
    <w:p w14:paraId="4794A4CB" w14:textId="5DF23ED1" w:rsidR="004333D9" w:rsidRDefault="004333D9" w:rsidP="00FE4B0F">
      <w:pPr>
        <w:pStyle w:val="ListParagraph"/>
        <w:numPr>
          <w:ilvl w:val="0"/>
          <w:numId w:val="13"/>
        </w:numPr>
        <w:jc w:val="both"/>
      </w:pPr>
      <w:r>
        <w:t xml:space="preserve">Lalu </w:t>
      </w:r>
      <w:r w:rsidRPr="000A0CE9">
        <w:rPr>
          <w:i/>
        </w:rPr>
        <w:t>push</w:t>
      </w:r>
      <w:r>
        <w:t xml:space="preserve"> atau </w:t>
      </w:r>
      <w:r w:rsidRPr="000A0CE9">
        <w:rPr>
          <w:i/>
        </w:rPr>
        <w:t>upload local repository</w:t>
      </w:r>
      <w:r>
        <w:t xml:space="preserve"> yang ada di computer ke </w:t>
      </w:r>
      <w:r w:rsidRPr="000A0CE9">
        <w:rPr>
          <w:i/>
        </w:rPr>
        <w:t>remote repository</w:t>
      </w:r>
      <w:r>
        <w:t xml:space="preserve"> di GitHub.</w:t>
      </w:r>
    </w:p>
    <w:p w14:paraId="3160BE81" w14:textId="0FFBA280" w:rsidR="004333D9" w:rsidRDefault="004333D9" w:rsidP="004333D9">
      <w:pPr>
        <w:pStyle w:val="Heading4"/>
        <w:ind w:left="1440"/>
      </w:pPr>
      <w:r>
        <w:t>$ git push -u origin master</w:t>
      </w:r>
    </w:p>
    <w:p w14:paraId="2E2509B5" w14:textId="3A013AED" w:rsidR="004333D9" w:rsidRDefault="004333D9" w:rsidP="00FE4B0F">
      <w:pPr>
        <w:pStyle w:val="ListParagraph"/>
        <w:numPr>
          <w:ilvl w:val="0"/>
          <w:numId w:val="13"/>
        </w:numPr>
        <w:jc w:val="both"/>
      </w:pPr>
      <w:r>
        <w:t xml:space="preserve">Jika melakukannya pertama kali pada computer yang digunakan, maka harus memasukkan </w:t>
      </w:r>
      <w:r w:rsidRPr="000A0CE9">
        <w:rPr>
          <w:i/>
        </w:rPr>
        <w:t>username</w:t>
      </w:r>
      <w:r>
        <w:t xml:space="preserve"> dan </w:t>
      </w:r>
      <w:r w:rsidRPr="000A0CE9">
        <w:rPr>
          <w:i/>
        </w:rPr>
        <w:t>password</w:t>
      </w:r>
      <w:r>
        <w:t xml:space="preserve"> GitHub, masukkan kredensial </w:t>
      </w:r>
      <w:r w:rsidRPr="000A0CE9">
        <w:rPr>
          <w:i/>
        </w:rPr>
        <w:t>login</w:t>
      </w:r>
      <w:r>
        <w:t xml:space="preserve"> sesuai dengan kredensial </w:t>
      </w:r>
      <w:r w:rsidRPr="000A0CE9">
        <w:rPr>
          <w:i/>
        </w:rPr>
        <w:t>login</w:t>
      </w:r>
      <w:r>
        <w:t xml:space="preserve"> akun GitHub.</w:t>
      </w:r>
    </w:p>
    <w:p w14:paraId="5C3E64EC" w14:textId="779A07B6" w:rsidR="004333D9" w:rsidRDefault="004333D9" w:rsidP="00FE4B0F">
      <w:pPr>
        <w:pStyle w:val="ListParagraph"/>
        <w:numPr>
          <w:ilvl w:val="0"/>
          <w:numId w:val="13"/>
        </w:numPr>
        <w:jc w:val="both"/>
      </w:pPr>
      <w:r>
        <w:t xml:space="preserve">Setelah proses push sukses, maka sekarang </w:t>
      </w:r>
      <w:r w:rsidRPr="000A0CE9">
        <w:rPr>
          <w:i/>
        </w:rPr>
        <w:t>remote repository</w:t>
      </w:r>
      <w:r>
        <w:t xml:space="preserve"> GitHub akan sesuai dengan </w:t>
      </w:r>
      <w:r w:rsidRPr="000A0CE9">
        <w:rPr>
          <w:i/>
        </w:rPr>
        <w:t>local repository</w:t>
      </w:r>
      <w:r>
        <w:t xml:space="preserve"> komputer.</w:t>
      </w:r>
      <w:bookmarkStart w:id="0" w:name="_GoBack"/>
      <w:bookmarkEnd w:id="0"/>
    </w:p>
    <w:sectPr w:rsidR="004333D9" w:rsidSect="001E7033">
      <w:footerReference w:type="default" r:id="rId13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DEE3B" w14:textId="77777777" w:rsidR="00572781" w:rsidRDefault="00572781">
      <w:pPr>
        <w:spacing w:after="0" w:line="240" w:lineRule="auto"/>
      </w:pPr>
      <w:r>
        <w:separator/>
      </w:r>
    </w:p>
    <w:p w14:paraId="02B90A21" w14:textId="77777777" w:rsidR="00572781" w:rsidRDefault="00572781"/>
    <w:p w14:paraId="0FC64C6A" w14:textId="77777777" w:rsidR="00572781" w:rsidRDefault="00572781"/>
  </w:endnote>
  <w:endnote w:type="continuationSeparator" w:id="0">
    <w:p w14:paraId="31A81B67" w14:textId="77777777" w:rsidR="00572781" w:rsidRDefault="00572781">
      <w:pPr>
        <w:spacing w:after="0" w:line="240" w:lineRule="auto"/>
      </w:pPr>
      <w:r>
        <w:continuationSeparator/>
      </w:r>
    </w:p>
    <w:p w14:paraId="19300A19" w14:textId="77777777" w:rsidR="00572781" w:rsidRDefault="00572781"/>
    <w:p w14:paraId="63002617" w14:textId="77777777" w:rsidR="00572781" w:rsidRDefault="005727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1EB680E2" w14:textId="77777777" w:rsidTr="001E7033">
      <w:tc>
        <w:tcPr>
          <w:tcW w:w="3240" w:type="dxa"/>
        </w:tcPr>
        <w:p w14:paraId="506E0B34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28B0B903" w14:textId="1D13AF78" w:rsidR="008F11E2" w:rsidRDefault="00572781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20481D">
                <w:t>MEMBUAT REPOSITORY BARU</w:t>
              </w:r>
            </w:sdtContent>
          </w:sdt>
        </w:p>
      </w:tc>
    </w:tr>
  </w:tbl>
  <w:p w14:paraId="5A7B1AF1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C6CCA" w14:textId="77777777" w:rsidR="00572781" w:rsidRDefault="00572781">
      <w:pPr>
        <w:spacing w:after="0" w:line="240" w:lineRule="auto"/>
      </w:pPr>
      <w:r>
        <w:separator/>
      </w:r>
    </w:p>
    <w:p w14:paraId="472644AB" w14:textId="77777777" w:rsidR="00572781" w:rsidRDefault="00572781"/>
    <w:p w14:paraId="2225324F" w14:textId="77777777" w:rsidR="00572781" w:rsidRDefault="00572781"/>
  </w:footnote>
  <w:footnote w:type="continuationSeparator" w:id="0">
    <w:p w14:paraId="2C723EAF" w14:textId="77777777" w:rsidR="00572781" w:rsidRDefault="00572781">
      <w:pPr>
        <w:spacing w:after="0" w:line="240" w:lineRule="auto"/>
      </w:pPr>
      <w:r>
        <w:continuationSeparator/>
      </w:r>
    </w:p>
    <w:p w14:paraId="35DB7D2B" w14:textId="77777777" w:rsidR="00572781" w:rsidRDefault="00572781"/>
    <w:p w14:paraId="405D99F0" w14:textId="77777777" w:rsidR="00572781" w:rsidRDefault="005727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C4166"/>
    <w:multiLevelType w:val="hybridMultilevel"/>
    <w:tmpl w:val="77E02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650B6"/>
    <w:multiLevelType w:val="hybridMultilevel"/>
    <w:tmpl w:val="D538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D17D8"/>
    <w:multiLevelType w:val="multilevel"/>
    <w:tmpl w:val="FCA0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1D"/>
    <w:rsid w:val="00004F39"/>
    <w:rsid w:val="000A0CE9"/>
    <w:rsid w:val="000A0D31"/>
    <w:rsid w:val="001E7033"/>
    <w:rsid w:val="001F2802"/>
    <w:rsid w:val="0020481D"/>
    <w:rsid w:val="0022794A"/>
    <w:rsid w:val="0028156A"/>
    <w:rsid w:val="002828A5"/>
    <w:rsid w:val="00293282"/>
    <w:rsid w:val="002B2EA8"/>
    <w:rsid w:val="00306857"/>
    <w:rsid w:val="003341C4"/>
    <w:rsid w:val="00340376"/>
    <w:rsid w:val="003F47D0"/>
    <w:rsid w:val="00415C27"/>
    <w:rsid w:val="004333D9"/>
    <w:rsid w:val="004363AC"/>
    <w:rsid w:val="004857EE"/>
    <w:rsid w:val="00486FF2"/>
    <w:rsid w:val="00545EBD"/>
    <w:rsid w:val="00572781"/>
    <w:rsid w:val="006039A6"/>
    <w:rsid w:val="00681958"/>
    <w:rsid w:val="006E0C31"/>
    <w:rsid w:val="0076504D"/>
    <w:rsid w:val="00776552"/>
    <w:rsid w:val="007E3DA2"/>
    <w:rsid w:val="007E59B8"/>
    <w:rsid w:val="007F70C7"/>
    <w:rsid w:val="008362E3"/>
    <w:rsid w:val="00847604"/>
    <w:rsid w:val="008F11E2"/>
    <w:rsid w:val="00907154"/>
    <w:rsid w:val="00973159"/>
    <w:rsid w:val="0097602F"/>
    <w:rsid w:val="00986F49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D6544"/>
    <w:rsid w:val="00BF3396"/>
    <w:rsid w:val="00C379BF"/>
    <w:rsid w:val="00C5794C"/>
    <w:rsid w:val="00C70F03"/>
    <w:rsid w:val="00D62B96"/>
    <w:rsid w:val="00E22010"/>
    <w:rsid w:val="00E5345A"/>
    <w:rsid w:val="00EB452E"/>
    <w:rsid w:val="00F2132C"/>
    <w:rsid w:val="00FB32B3"/>
    <w:rsid w:val="00FB3F24"/>
    <w:rsid w:val="00F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95DA7"/>
  <w15:chartTrackingRefBased/>
  <w15:docId w15:val="{CB24E0EB-EFE0-4401-825D-480D1601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04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lih%20Akbar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400FD3B4AA4A2DACFC52E07EF31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5CCBF-D7E7-40BC-972D-5B0712B35271}"/>
      </w:docPartPr>
      <w:docPartBody>
        <w:p w:rsidR="00000000" w:rsidRDefault="00C10E1F">
          <w:pPr>
            <w:pStyle w:val="BE400FD3B4AA4A2DACFC52E07EF31FD1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F"/>
    <w:rsid w:val="00C1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E062490E51034A98BBE588797E84C25B">
    <w:name w:val="E062490E51034A98BBE588797E84C25B"/>
  </w:style>
  <w:style w:type="paragraph" w:customStyle="1" w:styleId="5661B5D4A4EC441B91B885D181C85B36">
    <w:name w:val="5661B5D4A4EC441B91B885D181C85B36"/>
  </w:style>
  <w:style w:type="paragraph" w:customStyle="1" w:styleId="BE400FD3B4AA4A2DACFC52E07EF31FD1">
    <w:name w:val="BE400FD3B4AA4A2DACFC52E07EF31FD1"/>
  </w:style>
  <w:style w:type="paragraph" w:customStyle="1" w:styleId="62A6E04E78B04427BD9A89F22253B6D5">
    <w:name w:val="62A6E04E78B04427BD9A89F22253B6D5"/>
  </w:style>
  <w:style w:type="paragraph" w:customStyle="1" w:styleId="5F9F4C27F6A14A8FA6AA481DBB8C0B4F">
    <w:name w:val="5F9F4C27F6A14A8FA6AA481DBB8C0B4F"/>
  </w:style>
  <w:style w:type="paragraph" w:customStyle="1" w:styleId="907967F47F8B4648AA7AA013B0930880">
    <w:name w:val="907967F47F8B4648AA7AA013B0930880"/>
  </w:style>
  <w:style w:type="paragraph" w:customStyle="1" w:styleId="BB6BFC6EC3AA4118BAF2EFB5630CFDAB">
    <w:name w:val="BB6BFC6EC3AA4118BAF2EFB5630CFDAB"/>
  </w:style>
  <w:style w:type="paragraph" w:customStyle="1" w:styleId="006007708F7046B48764A69FD350465C">
    <w:name w:val="006007708F7046B48764A69FD350465C"/>
  </w:style>
  <w:style w:type="paragraph" w:customStyle="1" w:styleId="0A79F3AFA3C749A1A611A4A54E8CC459">
    <w:name w:val="0A79F3AFA3C749A1A611A4A54E8CC459"/>
  </w:style>
  <w:style w:type="paragraph" w:customStyle="1" w:styleId="73039E026F194FC6A36A944375A61E26">
    <w:name w:val="73039E026F194FC6A36A944375A61E26"/>
  </w:style>
  <w:style w:type="paragraph" w:customStyle="1" w:styleId="21093E654F2745B0B7937AA6ACDE864C">
    <w:name w:val="21093E654F2745B0B7937AA6ACDE864C"/>
  </w:style>
  <w:style w:type="paragraph" w:customStyle="1" w:styleId="1479B3D138A9430899008D961308D969">
    <w:name w:val="1479B3D138A9430899008D961308D969"/>
  </w:style>
  <w:style w:type="paragraph" w:customStyle="1" w:styleId="025B3A58FE214E739986D6092CDBEB20">
    <w:name w:val="025B3A58FE214E739986D6092CDBEB20"/>
  </w:style>
  <w:style w:type="paragraph" w:customStyle="1" w:styleId="7C4041159C174A5895475677E29B7611">
    <w:name w:val="7C4041159C174A5895475677E29B7611"/>
  </w:style>
  <w:style w:type="paragraph" w:customStyle="1" w:styleId="D51DE561A9694535B3FEF876B5BD5099">
    <w:name w:val="D51DE561A9694535B3FEF876B5BD5099"/>
  </w:style>
  <w:style w:type="paragraph" w:customStyle="1" w:styleId="3C9A3CD3B0B94A649D268325B1854732">
    <w:name w:val="3C9A3CD3B0B94A649D268325B1854732"/>
  </w:style>
  <w:style w:type="paragraph" w:customStyle="1" w:styleId="2F7239F247E64A458BD74B0279A9B36A">
    <w:name w:val="2F7239F247E64A458BD74B0279A9B36A"/>
  </w:style>
  <w:style w:type="paragraph" w:customStyle="1" w:styleId="DF14678B0689475F8682AF1C61CEE971">
    <w:name w:val="DF14678B0689475F8682AF1C61CEE971"/>
  </w:style>
  <w:style w:type="paragraph" w:customStyle="1" w:styleId="F53566BF402847A3913A68CAD0FDA50B">
    <w:name w:val="F53566BF402847A3913A68CAD0FDA50B"/>
  </w:style>
  <w:style w:type="paragraph" w:customStyle="1" w:styleId="BD4F835F6C964FF4994D72C89C84BE95">
    <w:name w:val="BD4F835F6C964FF4994D72C89C84BE95"/>
  </w:style>
  <w:style w:type="paragraph" w:customStyle="1" w:styleId="33FC90D7BA2246EB8CEE4C4DA22AC457">
    <w:name w:val="33FC90D7BA2246EB8CEE4C4DA22AC457"/>
  </w:style>
  <w:style w:type="paragraph" w:customStyle="1" w:styleId="4DC448C3D5174C61A6F5041559BEA271">
    <w:name w:val="4DC448C3D5174C61A6F5041559BEA271"/>
  </w:style>
  <w:style w:type="paragraph" w:customStyle="1" w:styleId="925497F3936B48A6B5FDE84B62E96F80">
    <w:name w:val="925497F3936B48A6B5FDE84B62E96F80"/>
  </w:style>
  <w:style w:type="paragraph" w:customStyle="1" w:styleId="C93C758679674E478C3178FC38B4A3B7">
    <w:name w:val="C93C758679674E478C3178FC38B4A3B7"/>
  </w:style>
  <w:style w:type="paragraph" w:customStyle="1" w:styleId="D63EFBE209E2419AAF8612106387FC5E">
    <w:name w:val="D63EFBE209E2419AAF8612106387FC5E"/>
  </w:style>
  <w:style w:type="paragraph" w:customStyle="1" w:styleId="D739ACF548E64AAA87AEA9A54AEEB6E9">
    <w:name w:val="D739ACF548E64AAA87AEA9A54AEEB6E9"/>
  </w:style>
  <w:style w:type="paragraph" w:customStyle="1" w:styleId="F7F5C30E9A8E4185AC139D333C2EB747">
    <w:name w:val="F7F5C30E9A8E4185AC139D333C2EB747"/>
  </w:style>
  <w:style w:type="paragraph" w:customStyle="1" w:styleId="F20C2B2CA984469A8A9166373A45E8D4">
    <w:name w:val="F20C2B2CA984469A8A9166373A45E8D4"/>
  </w:style>
  <w:style w:type="paragraph" w:customStyle="1" w:styleId="CEAED44583224559B7857990A06D1441">
    <w:name w:val="CEAED44583224559B7857990A06D1441"/>
  </w:style>
  <w:style w:type="paragraph" w:customStyle="1" w:styleId="8A030AA0C761461D86F53D903E317B35">
    <w:name w:val="8A030AA0C761461D86F53D903E317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336129-4D73-4976-8377-009C1975FE9B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53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Galih Akbar</dc:creator>
  <cp:keywords>MEMBUAT REPOSITORY BARU</cp:keywords>
  <cp:lastModifiedBy>askaeks@gmail.com</cp:lastModifiedBy>
  <cp:revision>1</cp:revision>
  <dcterms:created xsi:type="dcterms:W3CDTF">2019-03-12T07:00:00Z</dcterms:created>
  <dcterms:modified xsi:type="dcterms:W3CDTF">2019-03-12T07:53:00Z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